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/>
      </w:tblPr>
      <w:tblGrid>
        <w:gridCol w:w="3787"/>
        <w:gridCol w:w="172"/>
        <w:gridCol w:w="3787"/>
        <w:gridCol w:w="172"/>
        <w:gridCol w:w="3787"/>
      </w:tblGrid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4" type="#_x0000_t202" style="position:absolute;left:0;text-align:left;margin-left:-1.8pt;margin-top:-26.8pt;width:182pt;height:71.1pt;z-index:251702784;mso-wrap-distance-left:2.88pt;mso-wrap-distance-top:2.88pt;mso-wrap-distance-right:2.88pt;mso-wrap-distance-bottom:2.88p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4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9F4E6C" w:rsidRPr="009F4E6C" w:rsidTr="00D106B8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9F4E6C" w:rsidRPr="002340D0" w:rsidRDefault="002340D0" w:rsidP="009F4E6C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sz w:val="24"/>
                                  <w:szCs w:val="24"/>
                                </w:rPr>
                                <w:t>Anodized Aluminum - Small Scale</w:t>
                              </w:r>
                            </w:p>
                          </w:tc>
                        </w:tr>
                        <w:tr w:rsidR="009F4E6C" w:rsidRPr="009F4E6C" w:rsidTr="00D106B8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9F4E6C" w:rsidRPr="009F4E6C" w:rsidRDefault="002340D0" w:rsidP="0071127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Pink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9F4E6C" w:rsidRPr="009F4E6C" w:rsidRDefault="009F4E6C" w:rsidP="009F4E6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9F4E6C" w:rsidRPr="009F4E6C" w:rsidRDefault="009F4E6C" w:rsidP="009F4E6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E6C" w:rsidRPr="009F4E6C" w:rsidTr="00D106B8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9F4E6C" w:rsidRPr="009F4E6C" w:rsidRDefault="009F4E6C" w:rsidP="0071127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9F4E6C" w:rsidRPr="009F4E6C" w:rsidRDefault="009F4E6C" w:rsidP="0071127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9F4E6C" w:rsidRPr="009F4E6C" w:rsidRDefault="009F4E6C" w:rsidP="0071127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F4E6C" w:rsidRPr="009F4E6C" w:rsidTr="00D106B8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9F4E6C" w:rsidRPr="002340D0" w:rsidRDefault="002340D0" w:rsidP="002340D0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SCALE-SM-</w:t>
                              </w:r>
                              <w:proofErr w:type="spellStart"/>
                              <w:r w:rsidRPr="002340D0"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AA</w:t>
                              </w:r>
                              <w:r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pink</w:t>
                              </w:r>
                              <w:proofErr w:type="spellEnd"/>
                            </w:p>
                          </w:tc>
                        </w:tr>
                      </w:tbl>
                      <w:p w:rsidR="00772C8C" w:rsidRPr="009F4E6C" w:rsidRDefault="00772C8C" w:rsidP="009F4E6C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4" type="#_x0000_t202" style="position:absolute;left:0;text-align:left;margin-left:-1.3pt;margin-top:-728pt;width:182pt;height:71.1pt;z-index:251713024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4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3/16"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5mm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3E4D13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SXAA18316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4" type="#_x0000_t202" style="position:absolute;left:0;text-align:left;margin-left:-1.45pt;margin-top:-728pt;width:182pt;height:71.1pt;z-index:251723264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4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3E4D13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3E4D13" w:rsidRPr="00364AA1" w:rsidRDefault="003E4D13" w:rsidP="00E86E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Anodized Aluminum - Black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Ice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1.6mm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SXAA1614ice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060" type="#_x0000_t202" style="position:absolute;left:0;text-align:left;margin-left:-1pt;margin-top:-58pt;width:182pt;height:71.1pt;z-index:25167308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060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2340D0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2340D0" w:rsidRPr="002340D0" w:rsidRDefault="002340D0" w:rsidP="00E86E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sz w:val="24"/>
                                  <w:szCs w:val="24"/>
                                </w:rPr>
                                <w:t>Anodized Aluminum - Small Scale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Orange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340D0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2340D0" w:rsidRPr="002340D0" w:rsidRDefault="002340D0" w:rsidP="002340D0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SCALE-SM-</w:t>
                              </w:r>
                              <w:proofErr w:type="spellStart"/>
                              <w:r w:rsidRPr="002340D0"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AA</w:t>
                              </w:r>
                              <w:r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orange</w:t>
                              </w:r>
                              <w:proofErr w:type="spellEnd"/>
                            </w:p>
                          </w:tc>
                        </w:tr>
                      </w:tbl>
                      <w:p w:rsidR="00025128" w:rsidRPr="008A12FF" w:rsidRDefault="00025128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3" type="#_x0000_t202" style="position:absolute;left:0;text-align:left;margin-left:-1.15pt;margin-top:-26.8pt;width:182pt;height:71.1pt;z-index:251712000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3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1.6mm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3E4D13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SXAA1614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3" type="#_x0000_t202" style="position:absolute;left:0;text-align:left;margin-left:-1.35pt;margin-top:-27.7pt;width:182pt;height:71.1pt;z-index:251722240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3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3E4D13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3E4D13" w:rsidRPr="00364AA1" w:rsidRDefault="003E4D13" w:rsidP="00E86E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Glow in the Dark Rubber - Blue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5/16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Solid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GITD16516blue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65" type="#_x0000_t202" style="position:absolute;left:0;text-align:left;margin-left:-.55pt;margin-top:-27.7pt;width:182pt;height:71.1pt;z-index:25170380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5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1061"/>
                          <w:gridCol w:w="1214"/>
                          <w:gridCol w:w="1216"/>
                        </w:tblGrid>
                        <w:tr w:rsidR="002340D0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2340D0" w:rsidRPr="002340D0" w:rsidRDefault="002340D0" w:rsidP="00E86E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sz w:val="24"/>
                                  <w:szCs w:val="24"/>
                                </w:rPr>
                                <w:t>Anodized Aluminum - Small Scale</w:t>
                              </w:r>
                            </w:p>
                          </w:tc>
                        </w:tr>
                        <w:tr w:rsidR="002340D0" w:rsidRPr="009F4E6C" w:rsidTr="002340D0">
                          <w:trPr>
                            <w:jc w:val="center"/>
                          </w:trPr>
                          <w:tc>
                            <w:tcPr>
                              <w:tcW w:w="3258" w:type="pct"/>
                              <w:gridSpan w:val="2"/>
                            </w:tcPr>
                            <w:p w:rsidR="002340D0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Brushed Aluminum</w:t>
                              </w:r>
                            </w:p>
                          </w:tc>
                          <w:tc>
                            <w:tcPr>
                              <w:tcW w:w="1742" w:type="pct"/>
                            </w:tcPr>
                            <w:p w:rsidR="002340D0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11274" w:rsidRPr="009F4E6C" w:rsidTr="002340D0">
                          <w:trPr>
                            <w:jc w:val="center"/>
                          </w:trPr>
                          <w:tc>
                            <w:tcPr>
                              <w:tcW w:w="1520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39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74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2340D0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2340D0" w:rsidRPr="002340D0" w:rsidRDefault="002340D0" w:rsidP="002340D0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340D0"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SCALE-SM-</w:t>
                              </w:r>
                              <w:r>
                                <w:rPr>
                                  <w:rStyle w:val="txtxxsmall"/>
                                  <w:sz w:val="24"/>
                                  <w:szCs w:val="24"/>
                                </w:rPr>
                                <w:t>Brush</w:t>
                              </w:r>
                            </w:p>
                          </w:tc>
                        </w:tr>
                      </w:tbl>
                      <w:p w:rsidR="008A12FF" w:rsidRPr="008A12FF" w:rsidRDefault="008A12FF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5" type="#_x0000_t202" style="position:absolute;left:0;text-align:left;margin-left:-1.15pt;margin-top:-28.6pt;width:182pt;height:71.1pt;z-index:25171404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5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Sky Blue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5.5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8F695A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  <w:r w:rsidR="003E4D13">
                                <w:rPr>
                                  <w:sz w:val="24"/>
                                  <w:szCs w:val="24"/>
                                </w:rPr>
                                <w:t>14sky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97828">
            <w:pPr>
              <w:pStyle w:val="AveryStyle1"/>
              <w:rPr>
                <w:color w:val="000000" w:themeColor="text1"/>
              </w:rPr>
            </w:pP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66" type="#_x0000_t202" style="position:absolute;left:0;text-align:left;margin-left:-1.8pt;margin-top:-27.7pt;width:182pt;height:71.1pt;z-index:25170483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6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2340D0" w:rsidP="00111FF6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Anodized Aluminum - Black Ice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3/16"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5mm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SXAA18316</w:t>
                              </w:r>
                              <w:r w:rsidR="002340D0">
                                <w:rPr>
                                  <w:sz w:val="24"/>
                                  <w:szCs w:val="24"/>
                                </w:rPr>
                                <w:t>ice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6" type="#_x0000_t202" style="position:absolute;left:0;text-align:left;margin-left:-1.15pt;margin-top:-27.7pt;width:182pt;height:71.1pt;z-index:25171507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6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.8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3.3mm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2018pink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6" type="#_x0000_t202" style="position:absolute;left:0;text-align:left;margin-left:-1.15pt;margin-top:-28.6pt;width:182pt;height:71.1pt;z-index:25172531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6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67" type="#_x0000_t202" style="position:absolute;left:0;text-align:left;margin-left:-1.2pt;margin-top:-27.7pt;width:182pt;height:71.1pt;z-index:25170585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7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711274" w:rsidP="002340D0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EPDM Rubber - </w:t>
                              </w:r>
                              <w:r w:rsidR="002340D0"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711274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/16"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Solid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7.9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711274" w:rsidP="002340D0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EPDM16516</w:t>
                              </w:r>
                              <w:r w:rsidR="002340D0"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7" type="#_x0000_t202" style="position:absolute;left:0;text-align:left;margin-left:-1.15pt;margin-top:-28.6pt;width:182pt;height:71.1pt;z-index:25171609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7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5/16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8.2m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3E4D13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SXAA16516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pink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7" type="#_x0000_t202" style="position:absolute;left:0;text-align:left;margin-left:-1.05pt;margin-top:-28.6pt;width:182pt;height:71.1pt;z-index:25172633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7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68" type="#_x0000_t202" style="position:absolute;left:0;text-align:left;margin-left:-1.8pt;margin-top:-27.7pt;width:182pt;height:71.1pt;z-index:251706880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8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2340D0" w:rsidP="00111FF6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Bright Aluminum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2340D0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340D0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/16"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Machine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2340D0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 w:rsidR="002340D0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5.1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4.3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BA18316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8" type="#_x0000_t202" style="position:absolute;left:0;text-align:left;margin-left:-1.15pt;margin-top:-28.6pt;width:182pt;height:71.1pt;z-index:251717120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8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1.6mm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3E4D13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SXAA1614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8" type="#_x0000_t202" style="position:absolute;left:0;text-align:left;margin-left:-.95pt;margin-top:-27.7pt;width:182pt;height:71.1pt;z-index:251727360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8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69" type="#_x0000_t202" style="position:absolute;left:0;text-align:left;margin-left:-1.2pt;margin-top:-28.6pt;width:182pt;height:71.1pt;z-index:251707904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69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2340D0" w:rsidP="00111FF6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Anodized Aluminum - Black Ice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2340D0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340D0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5/16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2340D0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 w:rsidR="002340D0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2340D0" w:rsidP="002340D0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8.2</w:t>
                              </w:r>
                              <w:r w:rsidR="00711274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2340D0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5.2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SXAA16516</w:t>
                              </w:r>
                              <w:r w:rsidR="002340D0">
                                <w:rPr>
                                  <w:sz w:val="24"/>
                                  <w:szCs w:val="24"/>
                                </w:rPr>
                                <w:t>ice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99" type="#_x0000_t202" style="position:absolute;left:0;text-align:left;margin-left:-1.15pt;margin-top:-27.7pt;width:182pt;height:71.1pt;z-index:251718144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99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8F695A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8F695A" w:rsidRPr="00364AA1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1.2mm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8F695A" w:rsidRPr="009F4E6C" w:rsidRDefault="008F695A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5.5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8F695A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8F695A" w:rsidRPr="009F4E6C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SXAA18</w:t>
                              </w:r>
                              <w:r w:rsidR="003E4D13">
                                <w:rPr>
                                  <w:sz w:val="24"/>
                                  <w:szCs w:val="24"/>
                                </w:rPr>
                                <w:t>14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9" type="#_x0000_t202" style="position:absolute;left:0;text-align:left;margin-left:-.85pt;margin-top:-28.6pt;width:182pt;height:71.1pt;z-index:251728384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9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70" type="#_x0000_t202" style="position:absolute;left:0;text-align:left;margin-left:-1pt;margin-top:-27.7pt;width:182pt;height:71.1pt;z-index:25170892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70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5228CF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5228CF" w:rsidRPr="00364AA1" w:rsidRDefault="005228CF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5228CF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5228CF" w:rsidRPr="009F4E6C" w:rsidRDefault="005228CF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8F695A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5228CF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5/16</w:t>
                              </w:r>
                              <w:r w:rsidR="005228CF"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5228CF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5228CF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5228CF" w:rsidRPr="009F4E6C" w:rsidRDefault="005228CF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 w:rsidR="008F695A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5228CF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8.2m</w:t>
                              </w:r>
                              <w:r w:rsidR="005228CF"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5228CF" w:rsidRPr="009F4E6C" w:rsidRDefault="00711274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8F695A"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  <w:r w:rsidR="005228CF"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5228CF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5228CF" w:rsidRPr="009F4E6C" w:rsidRDefault="003E4D13" w:rsidP="0071127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SXAA16516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0" type="#_x0000_t202" style="position:absolute;left:0;text-align:left;margin-left:-1pt;margin-top:-27.7pt;width:182pt;height:71.1pt;z-index:25171916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0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3E4D13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3E4D13" w:rsidRPr="00364AA1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3/16"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5mm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SXAA18316black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10" type="#_x0000_t202" style="position:absolute;left:0;text-align:left;margin-left:-1.35pt;margin-top:-27.7pt;width:182pt;height:71.1pt;z-index:251729408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10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71" type="#_x0000_t202" style="position:absolute;left:0;text-align:left;margin-left:-1.8pt;margin-top:-75pt;width:182pt;height:71.1pt;z-index:25170995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71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711274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Royal Blue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8F695A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8F695A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1/4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1.6</w:t>
                              </w:r>
                              <w:r w:rsidR="00711274"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6.6m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SXAA1614royal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1" type="#_x0000_t202" style="position:absolute;left:0;text-align:left;margin-left:-1.15pt;margin-top:-27.7pt;width:182pt;height:71.1pt;z-index:25172019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1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3E4D13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3E4D13" w:rsidRPr="00364AA1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Black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5/32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.8mm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5.1 AR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SXAA20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532black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11" type="#_x0000_t202" style="position:absolute;left:0;text-align:left;margin-left:-1.15pt;margin-top:-27.7pt;width:182pt;height:71.1pt;z-index:251730432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11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  <w:tr w:rsidR="00197828" w:rsidRPr="00F31B38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172" type="#_x0000_t202" style="position:absolute;left:0;text-align:left;margin-left:-1.6pt;margin-top:-27.7pt;width:182pt;height:71.1pt;z-index:25171097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172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711274" w:rsidRPr="009F4E6C" w:rsidTr="00111FF6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711274" w:rsidRPr="00364AA1" w:rsidRDefault="00711274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 w:rsidR="008F695A">
                                <w:rPr>
                                  <w:sz w:val="24"/>
                                  <w:szCs w:val="24"/>
                                </w:rPr>
                                <w:t>Lavender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711274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8F695A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3/16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1.</w:t>
                              </w:r>
                              <w:r w:rsidR="00711274">
                                <w:rPr>
                                  <w:sz w:val="20"/>
                                  <w:szCs w:val="20"/>
                                </w:rPr>
                                <w:t>2mm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="00711274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711274" w:rsidRPr="009F4E6C" w:rsidRDefault="008F695A" w:rsidP="00111FF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4.1</w:t>
                              </w:r>
                              <w:r w:rsidR="00711274" w:rsidRPr="009F4E6C">
                                <w:rPr>
                                  <w:sz w:val="20"/>
                                  <w:szCs w:val="20"/>
                                </w:rPr>
                                <w:t xml:space="preserve"> AR</w:t>
                              </w:r>
                            </w:p>
                          </w:tc>
                        </w:tr>
                        <w:tr w:rsidR="00711274" w:rsidRPr="009F4E6C" w:rsidTr="00111FF6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711274" w:rsidRPr="009F4E6C" w:rsidRDefault="008F695A" w:rsidP="008F695A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</w:t>
                              </w:r>
                              <w:r w:rsidR="00711274">
                                <w:rPr>
                                  <w:sz w:val="24"/>
                                  <w:szCs w:val="24"/>
                                </w:rPr>
                                <w:t>AA1</w:t>
                              </w:r>
                              <w:r w:rsidR="003E4D13">
                                <w:rPr>
                                  <w:sz w:val="24"/>
                                  <w:szCs w:val="24"/>
                                </w:rPr>
                                <w:t>8316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lavender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02" type="#_x0000_t202" style="position:absolute;left:0;text-align:left;margin-left:-1.15pt;margin-top:-28.6pt;width:182pt;height:71.1pt;z-index:25172121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02;mso-column-margin:5.76pt" inset="2.88pt,2.88pt,2.88pt,2.88pt">
                    <w:txbxContent>
                      <w:tbl>
                        <w:tblPr>
                          <w:tblStyle w:val="TableGrid"/>
                          <w:tblW w:w="4648" w:type="pct"/>
                          <w:jc w:val="center"/>
                          <w:tblInd w:w="14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986"/>
                          <w:gridCol w:w="1252"/>
                          <w:gridCol w:w="1253"/>
                        </w:tblGrid>
                        <w:tr w:rsidR="003E4D13" w:rsidRPr="009F4E6C" w:rsidTr="00E86E99">
                          <w:trPr>
                            <w:trHeight w:val="347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</w:tcPr>
                            <w:p w:rsidR="003E4D13" w:rsidRPr="00364AA1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Anodized Aluminum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Sky Blue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swg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1/8</w:t>
                              </w:r>
                              <w:r w:rsidRPr="009F4E6C">
                                <w:rPr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Saw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jc w:val="center"/>
                          </w:trPr>
                          <w:tc>
                            <w:tcPr>
                              <w:tcW w:w="1412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.8mm</w:t>
                              </w:r>
                            </w:p>
                          </w:tc>
                          <w:tc>
                            <w:tcPr>
                              <w:tcW w:w="1793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3.3mm</w:t>
                              </w:r>
                            </w:p>
                          </w:tc>
                          <w:tc>
                            <w:tcPr>
                              <w:tcW w:w="1795" w:type="pct"/>
                            </w:tcPr>
                            <w:p w:rsidR="003E4D13" w:rsidRPr="009F4E6C" w:rsidRDefault="003E4D13" w:rsidP="00E86E99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 AR</w:t>
                              </w:r>
                            </w:p>
                          </w:tc>
                        </w:tr>
                        <w:tr w:rsidR="003E4D13" w:rsidRPr="009F4E6C" w:rsidTr="00E86E99">
                          <w:trPr>
                            <w:trHeight w:val="383"/>
                            <w:jc w:val="center"/>
                          </w:trPr>
                          <w:tc>
                            <w:tcPr>
                              <w:tcW w:w="5000" w:type="pct"/>
                              <w:gridSpan w:val="3"/>
                              <w:vAlign w:val="bottom"/>
                            </w:tcPr>
                            <w:p w:rsidR="003E4D13" w:rsidRPr="009F4E6C" w:rsidRDefault="003E4D13" w:rsidP="003E4D1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SXAA2018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sky</w:t>
                              </w:r>
                            </w:p>
                          </w:tc>
                        </w:tr>
                      </w:tbl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F31B38" w:rsidRDefault="00197828">
            <w:pPr>
              <w:rPr>
                <w:color w:val="000000" w:themeColor="text1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F31B38" w:rsidRDefault="001F72E9">
            <w:pPr>
              <w:pStyle w:val="AveryStyle1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212" type="#_x0000_t202" style="position:absolute;left:0;text-align:left;margin-left:-.75pt;margin-top:-27.7pt;width:182pt;height:71.1pt;z-index:251731456;mso-wrap-distance-left:2.88pt;mso-wrap-distance-top:2.88pt;mso-wrap-distance-right:2.88pt;mso-wrap-distance-bottom:2.88pt;mso-position-horizontal-relative:text;mso-position-vertical-relative:text" fillcolor="white [3212]" stroked="f" insetpen="t" o:cliptowrap="t">
                  <v:fill color2="black"/>
                  <v:stroke>
                    <o:left v:ext="view" joinstyle="miter" insetpen="t"/>
                    <o:top v:ext="view" joinstyle="miter" insetpen="t"/>
                    <o:right v:ext="view" joinstyle="miter" insetpen="t"/>
                    <o:bottom v:ext="view" joinstyle="miter" insetpen="t"/>
                  </v:stroke>
                  <v:shadow color="#ccc"/>
                  <v:textbox style="mso-next-textbox:#_x0000_s1212;mso-column-margin:5.76pt" inset="2.88pt,2.88pt,2.88pt,2.88pt">
                    <w:txbxContent>
                      <w:p w:rsidR="00170101" w:rsidRPr="008A12FF" w:rsidRDefault="00170101" w:rsidP="00CC7C7B">
                        <w:pPr>
                          <w:pStyle w:val="NoSpacing"/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197828" w:rsidRPr="00F31B38" w:rsidRDefault="001F72E9">
      <w:pPr>
        <w:spacing w:after="0" w:line="20" w:lineRule="exact"/>
        <w:rPr>
          <w:color w:val="000000" w:themeColor="text1"/>
        </w:rPr>
      </w:pPr>
      <w:r>
        <w:rPr>
          <w:color w:val="000000" w:themeColor="text1"/>
        </w:rPr>
        <w:pict>
          <v:roundrect id="_x0000_s1055" style="position:absolute;margin-left:13.55pt;margin-top:36.1pt;width:189.35pt;height:1in;z-index:25164134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54" style="position:absolute;margin-left:211.55pt;margin-top:36.1pt;width:189.35pt;height:1in;z-index:25164236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53" style="position:absolute;margin-left:409.55pt;margin-top:36.1pt;width:189.35pt;height:1in;z-index:25164339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52" style="position:absolute;margin-left:13.55pt;margin-top:108.1pt;width:189.35pt;height:1in;z-index:2516444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51" style="position:absolute;margin-left:211.55pt;margin-top:108.1pt;width:189.35pt;height:1in;z-index:25164544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50" style="position:absolute;margin-left:409.55pt;margin-top:108.1pt;width:189.35pt;height:1in;z-index:25164646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9" style="position:absolute;margin-left:13.55pt;margin-top:180.1pt;width:189.35pt;height:1in;z-index:25164748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8" style="position:absolute;margin-left:211.55pt;margin-top:180.1pt;width:189.35pt;height:1in;z-index:2516485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7" style="position:absolute;margin-left:409.55pt;margin-top:180.1pt;width:189.35pt;height:1in;z-index:25164953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6" style="position:absolute;margin-left:13.55pt;margin-top:252.1pt;width:189.35pt;height:1in;z-index:25165056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5" style="position:absolute;margin-left:211.55pt;margin-top:252.1pt;width:189.35pt;height:1in;z-index:25165158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4" style="position:absolute;margin-left:409.55pt;margin-top:252.1pt;width:189.35pt;height:1in;z-index:25165260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3" style="position:absolute;margin-left:13.55pt;margin-top:324.1pt;width:189.35pt;height:1in;z-index:25165363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2" style="position:absolute;margin-left:211.55pt;margin-top:324.1pt;width:189.35pt;height:1in;z-index:25165465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1" style="position:absolute;margin-left:409.55pt;margin-top:324.1pt;width:189.35pt;height:1in;z-index:25165568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40" style="position:absolute;margin-left:13.55pt;margin-top:396.1pt;width:189.35pt;height:1in;z-index:25165670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9" style="position:absolute;margin-left:211.55pt;margin-top:396.1pt;width:189.35pt;height:1in;z-index:2516577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8" style="position:absolute;margin-left:409.55pt;margin-top:396.1pt;width:189.35pt;height:1in;z-index:25165875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7" style="position:absolute;margin-left:13.55pt;margin-top:468.1pt;width:189.35pt;height:1in;z-index:25165977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6" style="position:absolute;margin-left:211.55pt;margin-top:468.1pt;width:189.35pt;height:1in;z-index:25166080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5" style="position:absolute;margin-left:409.55pt;margin-top:468.1pt;width:189.35pt;height:1in;z-index:2516618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4" style="position:absolute;margin-left:13.55pt;margin-top:540.1pt;width:189.35pt;height:1in;z-index:25166284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3" style="position:absolute;margin-left:211.55pt;margin-top:540.1pt;width:189.35pt;height:1in;z-index:25166387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2" style="position:absolute;margin-left:409.55pt;margin-top:540.1pt;width:189.35pt;height:1in;z-index:25166489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1" style="position:absolute;margin-left:13.55pt;margin-top:612.1pt;width:189.35pt;height:1in;z-index:2516659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30" style="position:absolute;margin-left:211.55pt;margin-top:612.1pt;width:189.35pt;height:1in;z-index:25166694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29" style="position:absolute;margin-left:409.55pt;margin-top:612.1pt;width:189.35pt;height:1in;z-index:25166796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28" style="position:absolute;margin-left:13.55pt;margin-top:684.1pt;width:189.35pt;height:1in;z-index:25166899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27" style="position:absolute;margin-left:211.55pt;margin-top:684.1pt;width:189.35pt;height:1in;z-index:2516700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rPr>
          <w:color w:val="000000" w:themeColor="text1"/>
        </w:rPr>
        <w:pict>
          <v:roundrect id="_x0000_s1026" style="position:absolute;margin-left:409.55pt;margin-top:684.1pt;width:189.35pt;height:1in;z-index:25167104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197828" w:rsidRPr="00F31B3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compat/>
  <w:rsids>
    <w:rsidRoot w:val="00F31B38"/>
    <w:rsid w:val="00025128"/>
    <w:rsid w:val="00125633"/>
    <w:rsid w:val="00170101"/>
    <w:rsid w:val="00197828"/>
    <w:rsid w:val="001F72E9"/>
    <w:rsid w:val="002340D0"/>
    <w:rsid w:val="00240085"/>
    <w:rsid w:val="0029420B"/>
    <w:rsid w:val="002F06A3"/>
    <w:rsid w:val="002F0D4C"/>
    <w:rsid w:val="002F1C4D"/>
    <w:rsid w:val="00364AA1"/>
    <w:rsid w:val="003E4D13"/>
    <w:rsid w:val="0049798C"/>
    <w:rsid w:val="005228CF"/>
    <w:rsid w:val="00711274"/>
    <w:rsid w:val="00772C8C"/>
    <w:rsid w:val="00784252"/>
    <w:rsid w:val="007D5EDA"/>
    <w:rsid w:val="008A12FF"/>
    <w:rsid w:val="008F61DE"/>
    <w:rsid w:val="008F695A"/>
    <w:rsid w:val="009E015F"/>
    <w:rsid w:val="009F4E6C"/>
    <w:rsid w:val="00A84CA1"/>
    <w:rsid w:val="00A945F3"/>
    <w:rsid w:val="00AA07A1"/>
    <w:rsid w:val="00AA72D7"/>
    <w:rsid w:val="00C720B9"/>
    <w:rsid w:val="00CC7C7B"/>
    <w:rsid w:val="00D106B8"/>
    <w:rsid w:val="00DE6C5E"/>
    <w:rsid w:val="00E825BE"/>
    <w:rsid w:val="00E83307"/>
    <w:rsid w:val="00F3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NoSpacing">
    <w:name w:val="No Spacing"/>
    <w:uiPriority w:val="1"/>
    <w:qFormat/>
    <w:rsid w:val="00F31B38"/>
    <w:rPr>
      <w:sz w:val="22"/>
      <w:szCs w:val="22"/>
    </w:rPr>
  </w:style>
  <w:style w:type="table" w:styleId="TableGrid">
    <w:name w:val="Table Grid"/>
    <w:basedOn w:val="TableNormal"/>
    <w:uiPriority w:val="59"/>
    <w:rsid w:val="00F31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FF"/>
    <w:rPr>
      <w:rFonts w:ascii="Tahoma" w:hAnsi="Tahoma" w:cs="Tahoma"/>
      <w:sz w:val="16"/>
      <w:szCs w:val="16"/>
    </w:rPr>
  </w:style>
  <w:style w:type="character" w:customStyle="1" w:styleId="txtxxsmall">
    <w:name w:val="txtxxsmall"/>
    <w:basedOn w:val="DefaultParagraphFont"/>
    <w:rsid w:val="002340D0"/>
  </w:style>
  <w:style w:type="character" w:customStyle="1" w:styleId="txtsizesmall">
    <w:name w:val="txtsizesmall"/>
    <w:basedOn w:val="DefaultParagraphFont"/>
    <w:rsid w:val="002340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%20T\AppData\Roaming\Microsoft\Templates\TP10189197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BB9FA-83E0-49E9-98E4-3F5C954C5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24FB0-F915-4DEE-8111-0173A1E4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TP101891973_template</Template>
  <TotalTime>137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T</dc:creator>
  <cp:lastModifiedBy>Jay T</cp:lastModifiedBy>
  <cp:revision>9</cp:revision>
  <cp:lastPrinted>2011-08-05T23:20:00Z</cp:lastPrinted>
  <dcterms:created xsi:type="dcterms:W3CDTF">2011-08-05T21:44:00Z</dcterms:created>
  <dcterms:modified xsi:type="dcterms:W3CDTF">2011-09-21T22:08:00Z</dcterms:modified>
  <cp:category>Avery Dennison Template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TC018919749991</vt:lpwstr>
  </property>
</Properties>
</file>